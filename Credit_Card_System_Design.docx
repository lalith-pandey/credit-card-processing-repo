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FF04" w14:textId="77777777" w:rsidR="00C76793" w:rsidRDefault="007314A5">
      <w:pPr>
        <w:pStyle w:val="Heading1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Credit Card System</w:t>
      </w:r>
    </w:p>
    <w:p w14:paraId="652C158A" w14:textId="77777777" w:rsidR="00C76793" w:rsidRDefault="007314A5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architecture</w:t>
      </w:r>
    </w:p>
    <w:p w14:paraId="67434E36" w14:textId="77777777" w:rsidR="00C76793" w:rsidRDefault="007314A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227B23" wp14:editId="2BDAAA2F">
                <wp:simplePos x="0" y="0"/>
                <wp:positionH relativeFrom="column">
                  <wp:posOffset>2133596</wp:posOffset>
                </wp:positionH>
                <wp:positionV relativeFrom="paragraph">
                  <wp:posOffset>157477</wp:posOffset>
                </wp:positionV>
                <wp:extent cx="1657350" cy="1847846"/>
                <wp:effectExtent l="0" t="0" r="19050" b="19054"/>
                <wp:wrapNone/>
                <wp:docPr id="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847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1072866" w14:textId="77777777" w:rsidR="00C76793" w:rsidRDefault="007314A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Credit Card Microservice</w:t>
                            </w:r>
                          </w:p>
                          <w:p w14:paraId="0AA57373" w14:textId="77777777" w:rsidR="00C76793" w:rsidRDefault="007314A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hyperlink r:id="rId7" w:history="1">
                              <w:r>
                                <w:t>http://localhost:8080/CreditCardSystem/api/v1/home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084AC492" w14:textId="77777777" w:rsidR="00C76793" w:rsidRDefault="007314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Lombok,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RestController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, Entity,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ExceptionHandler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 Validators, Junit Test</w:t>
                            </w:r>
                          </w:p>
                          <w:p w14:paraId="3763C016" w14:textId="77777777" w:rsidR="00C76793" w:rsidRDefault="00C767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8CCE02E" w14:textId="77777777" w:rsidR="00C76793" w:rsidRDefault="00C7679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227B23" id="Rectangle 7" o:spid="_x0000_s1026" style="position:absolute;margin-left:168pt;margin-top:12.4pt;width:130.5pt;height:14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" strokecolor="#5b9bd5" strokeweight=".35281mm">
                <v:textbox>
                  <w:txbxContent>
                    <w:p w14:paraId="01072866" w14:textId="77777777" w:rsidR="00C76793" w:rsidRDefault="007314A5"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Credit Card Microservice</w:t>
                      </w:r>
                    </w:p>
                    <w:p w14:paraId="0AA57373" w14:textId="77777777" w:rsidR="00C76793" w:rsidRDefault="007314A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(</w:t>
                      </w:r>
                      <w:hyperlink r:id="rId8" w:history="1">
                        <w:r>
                          <w:t>http://localhost:8080/CreditCardSystem/api/v1/home</w:t>
                        </w:r>
                      </w:hyperlink>
                      <w:r>
                        <w:rPr>
                          <w:lang w:val="en-US"/>
                        </w:rPr>
                        <w:t>)</w:t>
                      </w:r>
                    </w:p>
                    <w:p w14:paraId="084AC492" w14:textId="77777777" w:rsidR="00C76793" w:rsidRDefault="007314A5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Springboot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Lombok, </w:t>
                      </w:r>
                      <w:proofErr w:type="spellStart"/>
                      <w:r>
                        <w:rPr>
                          <w:lang w:val="en-US"/>
                        </w:rPr>
                        <w:t>RestController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, Entity, </w:t>
                      </w:r>
                      <w:proofErr w:type="spellStart"/>
                      <w:r>
                        <w:rPr>
                          <w:lang w:val="en-US"/>
                        </w:rPr>
                        <w:t>ExceptionHandler</w:t>
                      </w:r>
                      <w:proofErr w:type="spellEnd"/>
                      <w:r>
                        <w:rPr>
                          <w:lang w:val="en-US"/>
                        </w:rPr>
                        <w:t>, Validators, Junit Test</w:t>
                      </w:r>
                    </w:p>
                    <w:p w14:paraId="3763C016" w14:textId="77777777" w:rsidR="00C76793" w:rsidRDefault="00C7679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8CCE02E" w14:textId="77777777" w:rsidR="00C76793" w:rsidRDefault="00C7679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BF96F3" wp14:editId="170EEC3B">
                <wp:simplePos x="0" y="0"/>
                <wp:positionH relativeFrom="column">
                  <wp:posOffset>-444498</wp:posOffset>
                </wp:positionH>
                <wp:positionV relativeFrom="paragraph">
                  <wp:posOffset>309881</wp:posOffset>
                </wp:positionV>
                <wp:extent cx="1898651" cy="1765304"/>
                <wp:effectExtent l="0" t="0" r="25399" b="25396"/>
                <wp:wrapNone/>
                <wp:docPr id="2" name="Flowchart: Multidocumen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1" cy="1765304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20782"/>
                            <a:gd name="f8" fmla="val 9298"/>
                            <a:gd name="f9" fmla="val 23542"/>
                            <a:gd name="f10" fmla="val 18022"/>
                            <a:gd name="f11" fmla="val 18595"/>
                            <a:gd name="f12" fmla="val 3675"/>
                            <a:gd name="f13" fmla="val 1532"/>
                            <a:gd name="f14" fmla="val 1815"/>
                            <a:gd name="f15" fmla="val 20000"/>
                            <a:gd name="f16" fmla="val 16252"/>
                            <a:gd name="f17" fmla="val 19298"/>
                            <a:gd name="f18" fmla="val 16352"/>
                            <a:gd name="f19" fmla="val 2972"/>
                            <a:gd name="f20" fmla="val 14392"/>
                            <a:gd name="f21" fmla="val 20800"/>
                            <a:gd name="f22" fmla="val 14467"/>
                            <a:gd name="f23" fmla="+- 0 0 -360"/>
                            <a:gd name="f24" fmla="+- 0 0 -180"/>
                            <a:gd name="f25" fmla="*/ f3 1 21600"/>
                            <a:gd name="f26" fmla="*/ f4 1 21600"/>
                            <a:gd name="f27" fmla="val f5"/>
                            <a:gd name="f28" fmla="val f6"/>
                            <a:gd name="f29" fmla="*/ f23 f0 1"/>
                            <a:gd name="f30" fmla="*/ f24 f0 1"/>
                            <a:gd name="f31" fmla="+- f28 0 f27"/>
                            <a:gd name="f32" fmla="*/ f29 1 f2"/>
                            <a:gd name="f33" fmla="*/ f30 1 f2"/>
                            <a:gd name="f34" fmla="*/ f31 1 21600"/>
                            <a:gd name="f35" fmla="*/ f31 3675 1"/>
                            <a:gd name="f36" fmla="*/ f31 20782 1"/>
                            <a:gd name="f37" fmla="*/ f31 9298 1"/>
                            <a:gd name="f38" fmla="*/ f31 12286 1"/>
                            <a:gd name="f39" fmla="*/ f31 18595 1"/>
                            <a:gd name="f40" fmla="+- f32 0 f1"/>
                            <a:gd name="f41" fmla="+- f33 0 f1"/>
                            <a:gd name="f42" fmla="*/ f35 1 21600"/>
                            <a:gd name="f43" fmla="*/ f36 1 21600"/>
                            <a:gd name="f44" fmla="*/ f37 1 21600"/>
                            <a:gd name="f45" fmla="*/ f38 1 21600"/>
                            <a:gd name="f46" fmla="*/ f39 1 21600"/>
                            <a:gd name="f47" fmla="*/ f27 1 f34"/>
                            <a:gd name="f48" fmla="*/ f45 1 f34"/>
                            <a:gd name="f49" fmla="*/ f44 1 f34"/>
                            <a:gd name="f50" fmla="*/ f43 1 f34"/>
                            <a:gd name="f51" fmla="*/ f46 1 f34"/>
                            <a:gd name="f52" fmla="*/ f42 1 f34"/>
                            <a:gd name="f53" fmla="*/ f47 f25 1"/>
                            <a:gd name="f54" fmla="*/ f47 f26 1"/>
                            <a:gd name="f55" fmla="*/ f51 f25 1"/>
                            <a:gd name="f56" fmla="*/ f50 f26 1"/>
                            <a:gd name="f57" fmla="*/ f52 f26 1"/>
                            <a:gd name="f58" fmla="*/ f48 f25 1"/>
                            <a:gd name="f59" fmla="*/ f49 f2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0">
                              <a:pos x="f58" y="f54"/>
                            </a:cxn>
                            <a:cxn ang="f41">
                              <a:pos x="f59" y="f56"/>
                            </a:cxn>
                          </a:cxnLst>
                          <a:rect l="f53" t="f57" r="f55" b="f56"/>
                          <a:pathLst>
                            <a:path w="21600" h="21600" stroke="0">
                              <a:moveTo>
                                <a:pt x="f5" y="f7"/>
                              </a:moveTo>
                              <a:cubicBezTo>
                                <a:pt x="f8" y="f9"/>
                                <a:pt x="f8" y="f10"/>
                                <a:pt x="f11" y="f10"/>
                              </a:cubicBezTo>
                              <a:lnTo>
                                <a:pt x="f11" y="f12"/>
                              </a:lnTo>
                              <a:lnTo>
                                <a:pt x="f5" y="f12"/>
                              </a:lnTo>
                              <a:close/>
                              <a:moveTo>
                                <a:pt x="f13" y="f12"/>
                              </a:moveTo>
                              <a:lnTo>
                                <a:pt x="f13" y="f14"/>
                              </a:lnTo>
                              <a:lnTo>
                                <a:pt x="f15" y="f14"/>
                              </a:lnTo>
                              <a:lnTo>
                                <a:pt x="f15" y="f16"/>
                              </a:lnTo>
                              <a:cubicBezTo>
                                <a:pt x="f17" y="f16"/>
                                <a:pt x="f11" y="f18"/>
                                <a:pt x="f11" y="f18"/>
                              </a:cubicBezTo>
                              <a:lnTo>
                                <a:pt x="f11" y="f12"/>
                              </a:lnTo>
                              <a:close/>
                              <a:moveTo>
                                <a:pt x="f19" y="f14"/>
                              </a:moveTo>
                              <a:lnTo>
                                <a:pt x="f19" y="f5"/>
                              </a:lnTo>
                              <a:lnTo>
                                <a:pt x="f6" y="f5"/>
                              </a:lnTo>
                              <a:lnTo>
                                <a:pt x="f6" y="f20"/>
                              </a:lnTo>
                              <a:cubicBezTo>
                                <a:pt x="f21" y="f20"/>
                                <a:pt x="f15" y="f22"/>
                                <a:pt x="f15" y="f22"/>
                              </a:cubicBezTo>
                              <a:lnTo>
                                <a:pt x="f15" y="f14"/>
                              </a:lnTo>
                              <a:close/>
                            </a:path>
                            <a:path w="21600" h="21600" fill="none">
                              <a:moveTo>
                                <a:pt x="f5" y="f12"/>
                              </a:moveTo>
                              <a:lnTo>
                                <a:pt x="f11" y="f12"/>
                              </a:lnTo>
                              <a:lnTo>
                                <a:pt x="f11" y="f10"/>
                              </a:lnTo>
                              <a:cubicBezTo>
                                <a:pt x="f8" y="f10"/>
                                <a:pt x="f8" y="f9"/>
                                <a:pt x="f5" y="f7"/>
                              </a:cubicBezTo>
                              <a:close/>
                              <a:moveTo>
                                <a:pt x="f13" y="f12"/>
                              </a:moveTo>
                              <a:lnTo>
                                <a:pt x="f13" y="f14"/>
                              </a:lnTo>
                              <a:lnTo>
                                <a:pt x="f15" y="f14"/>
                              </a:lnTo>
                              <a:lnTo>
                                <a:pt x="f15" y="f16"/>
                              </a:lnTo>
                              <a:cubicBezTo>
                                <a:pt x="f17" y="f16"/>
                                <a:pt x="f11" y="f18"/>
                                <a:pt x="f11" y="f18"/>
                              </a:cubicBezTo>
                              <a:moveTo>
                                <a:pt x="f19" y="f14"/>
                              </a:moveTo>
                              <a:lnTo>
                                <a:pt x="f19" y="f5"/>
                              </a:lnTo>
                              <a:lnTo>
                                <a:pt x="f6" y="f5"/>
                              </a:lnTo>
                              <a:lnTo>
                                <a:pt x="f6" y="f20"/>
                              </a:lnTo>
                              <a:cubicBezTo>
                                <a:pt x="f21" y="f20"/>
                                <a:pt x="f15" y="f22"/>
                                <a:pt x="f15" y="f22"/>
                              </a:cubicBezTo>
                            </a:path>
                            <a:path w="21600" h="21600" fill="none" stroke="0">
                              <a:moveTo>
                                <a:pt x="f5" y="f7"/>
                              </a:moveTo>
                              <a:cubicBezTo>
                                <a:pt x="f8" y="f9"/>
                                <a:pt x="f8" y="f10"/>
                                <a:pt x="f11" y="f10"/>
                              </a:cubicBezTo>
                              <a:lnTo>
                                <a:pt x="f11" y="f18"/>
                              </a:lnTo>
                              <a:cubicBezTo>
                                <a:pt x="f11" y="f18"/>
                                <a:pt x="f17" y="f16"/>
                                <a:pt x="f15" y="f16"/>
                              </a:cubicBezTo>
                              <a:lnTo>
                                <a:pt x="f15" y="f22"/>
                              </a:lnTo>
                              <a:cubicBezTo>
                                <a:pt x="f15" y="f22"/>
                                <a:pt x="f21" y="f20"/>
                                <a:pt x="f6" y="f20"/>
                              </a:cubicBezTo>
                              <a:lnTo>
                                <a:pt x="f6" y="f5"/>
                              </a:lnTo>
                              <a:lnTo>
                                <a:pt x="f19" y="f5"/>
                              </a:lnTo>
                              <a:lnTo>
                                <a:pt x="f19" y="f14"/>
                              </a:lnTo>
                              <a:lnTo>
                                <a:pt x="f13" y="f14"/>
                              </a:lnTo>
                              <a:lnTo>
                                <a:pt x="f13" y="f12"/>
                              </a:lnTo>
                              <a:lnTo>
                                <a:pt x="f5" y="f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1" cap="flat">
                          <a:solidFill>
                            <a:srgbClr val="5B9BD5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188976F" w14:textId="77777777" w:rsidR="00C76793" w:rsidRDefault="007314A5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Angular 13 UI</w:t>
                            </w:r>
                          </w:p>
                          <w:p w14:paraId="10264482" w14:textId="77777777" w:rsidR="00C76793" w:rsidRDefault="007314A5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hyperlink r:id="rId9" w:history="1">
                              <w:r>
                                <w:t>http://localhost:4200/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71EF822" w14:textId="77777777" w:rsidR="00C76793" w:rsidRDefault="007314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Modules, Components, Routes, Services, Material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F96F3" id="Flowchart: Multidocument 12" o:spid="_x0000_s1027" style="position:absolute;margin-left:-35pt;margin-top:24.4pt;width:149.5pt;height:1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" adj="-11796480,,5400" path="m,20782nsc9298,23542,9298,18022,18595,18022r,-14347l,3675,,20782xm1532,3675nsl1532,1815r18468,l20000,16252v-702,,-1405,100,-1405,100l18595,3675r-17063,xm2972,1815nsl2972,,21600,r,14392c20800,14392,20000,14467,20000,14467r,-12652l2972,1815xem,3675nfl18595,3675r,14347c9298,18022,9298,23542,,20782l,3675xm1532,3675nfl1532,1815r18468,l20000,16252v-702,,-1405,100,-1405,100m2972,1815nfl2972,,21600,r,14392c20800,14392,20000,14467,20000,14467em,20782nfnsc9298,23542,9298,18022,18595,18022r,-1670c18595,16352,19298,16252,20000,16252r,-1785c20000,14467,20800,14392,21600,14392l21600,,2972,r,1815l1532,1815r,1860l,3675,,20782xe" strokecolor="#5b9bd5" strokeweight=".35281mm">
                <v:stroke joinstyle="miter"/>
                <v:formulas/>
                <v:path arrowok="t" o:connecttype="custom" o:connectlocs="949326,0;1898651,882652;949326,1765304;0,882652;1079946,0;817299,1698451" o:connectangles="270,0,90,180,270,90" textboxrect="0,3675,18595,20782"/>
                <v:textbox>
                  <w:txbxContent>
                    <w:p w14:paraId="2188976F" w14:textId="77777777" w:rsidR="00C76793" w:rsidRDefault="007314A5"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Angular 13 UI</w:t>
                      </w:r>
                    </w:p>
                    <w:p w14:paraId="10264482" w14:textId="77777777" w:rsidR="00C76793" w:rsidRDefault="007314A5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(</w:t>
                      </w:r>
                      <w:hyperlink r:id="rId10" w:history="1">
                        <w:r>
                          <w:t>http://localhost:4200/</w:t>
                        </w:r>
                      </w:hyperlink>
                      <w:r>
                        <w:rPr>
                          <w:lang w:val="en-US"/>
                        </w:rPr>
                        <w:t>)</w:t>
                      </w:r>
                    </w:p>
                    <w:p w14:paraId="271EF822" w14:textId="77777777" w:rsidR="00C76793" w:rsidRDefault="007314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Modules, Components, Routes, Services, Material</w:t>
                      </w:r>
                    </w:p>
                  </w:txbxContent>
                </v:textbox>
              </v:shape>
            </w:pict>
          </mc:Fallback>
        </mc:AlternateContent>
      </w:r>
    </w:p>
    <w:p w14:paraId="1C1C49DB" w14:textId="77777777" w:rsidR="00C76793" w:rsidRDefault="007314A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8941F7" wp14:editId="56B472DA">
                <wp:simplePos x="0" y="0"/>
                <wp:positionH relativeFrom="column">
                  <wp:posOffset>3879854</wp:posOffset>
                </wp:positionH>
                <wp:positionV relativeFrom="paragraph">
                  <wp:posOffset>234314</wp:posOffset>
                </wp:positionV>
                <wp:extent cx="895353" cy="450854"/>
                <wp:effectExtent l="0" t="0" r="19047" b="25396"/>
                <wp:wrapNone/>
                <wp:docPr id="3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3" cy="450854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9046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569BCEF" w14:textId="77777777" w:rsidR="00C76793" w:rsidRDefault="007314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Spring data JPA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8941F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305.5pt;margin-top:18.45pt;width:70.5pt;height:3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" fillcolor="#5b9bd5" strokecolor="white" strokeweight=".52906mm">
                <v:textbox>
                  <w:txbxContent>
                    <w:p w14:paraId="3569BCEF" w14:textId="77777777" w:rsidR="00C76793" w:rsidRDefault="007314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Spring data JPA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A6F208" wp14:editId="169FF8C5">
                <wp:simplePos x="0" y="0"/>
                <wp:positionH relativeFrom="column">
                  <wp:posOffset>4813301</wp:posOffset>
                </wp:positionH>
                <wp:positionV relativeFrom="paragraph">
                  <wp:posOffset>272418</wp:posOffset>
                </wp:positionV>
                <wp:extent cx="1238253" cy="1079504"/>
                <wp:effectExtent l="0" t="0" r="19047" b="25396"/>
                <wp:wrapNone/>
                <wp:docPr id="4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3" cy="1079504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1238250"/>
                            <a:gd name="f7" fmla="val 1079500"/>
                            <a:gd name="f8" fmla="val 179917"/>
                            <a:gd name="f9" fmla="val 619125"/>
                            <a:gd name="f10" fmla="val 899583"/>
                            <a:gd name="f11" fmla="+- 0 0 -360"/>
                            <a:gd name="f12" fmla="+- 0 0 -270"/>
                            <a:gd name="f13" fmla="+- 0 0 -180"/>
                            <a:gd name="f14" fmla="+- 0 0 -90"/>
                            <a:gd name="f15" fmla="*/ f3 1 1238250"/>
                            <a:gd name="f16" fmla="*/ f4 1 1079500"/>
                            <a:gd name="f17" fmla="val f5"/>
                            <a:gd name="f18" fmla="val f6"/>
                            <a:gd name="f19" fmla="val f7"/>
                            <a:gd name="f20" fmla="*/ f11 f0 1"/>
                            <a:gd name="f21" fmla="*/ f12 f0 1"/>
                            <a:gd name="f22" fmla="*/ f13 f0 1"/>
                            <a:gd name="f23" fmla="*/ f14 f0 1"/>
                            <a:gd name="f24" fmla="+- f19 0 f17"/>
                            <a:gd name="f25" fmla="+- f18 0 f17"/>
                            <a:gd name="f26" fmla="*/ f20 1 f2"/>
                            <a:gd name="f27" fmla="*/ f21 1 f2"/>
                            <a:gd name="f28" fmla="*/ f22 1 f2"/>
                            <a:gd name="f29" fmla="*/ f23 1 f2"/>
                            <a:gd name="f30" fmla="*/ f25 1 1238250"/>
                            <a:gd name="f31" fmla="*/ f24 1 1079500"/>
                            <a:gd name="f32" fmla="+- f26 0 f1"/>
                            <a:gd name="f33" fmla="+- f27 0 f1"/>
                            <a:gd name="f34" fmla="+- f28 0 f1"/>
                            <a:gd name="f35" fmla="+- f29 0 f1"/>
                            <a:gd name="f36" fmla="*/ 619125 1 f30"/>
                            <a:gd name="f37" fmla="*/ 359833 1 f31"/>
                            <a:gd name="f38" fmla="*/ 0 1 f31"/>
                            <a:gd name="f39" fmla="*/ 0 1 f30"/>
                            <a:gd name="f40" fmla="*/ 539750 1 f31"/>
                            <a:gd name="f41" fmla="*/ 1079500 1 f31"/>
                            <a:gd name="f42" fmla="*/ 1238250 1 f30"/>
                            <a:gd name="f43" fmla="*/ 899583 1 f31"/>
                            <a:gd name="f44" fmla="*/ f39 f15 1"/>
                            <a:gd name="f45" fmla="*/ f42 f15 1"/>
                            <a:gd name="f46" fmla="*/ f43 f16 1"/>
                            <a:gd name="f47" fmla="*/ f37 f16 1"/>
                            <a:gd name="f48" fmla="*/ f36 f15 1"/>
                            <a:gd name="f49" fmla="*/ f38 f16 1"/>
                            <a:gd name="f50" fmla="*/ f40 f16 1"/>
                            <a:gd name="f51" fmla="*/ f41 f16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2">
                              <a:pos x="f48" y="f47"/>
                            </a:cxn>
                            <a:cxn ang="f32">
                              <a:pos x="f48" y="f49"/>
                            </a:cxn>
                            <a:cxn ang="f33">
                              <a:pos x="f44" y="f50"/>
                            </a:cxn>
                            <a:cxn ang="f34">
                              <a:pos x="f48" y="f51"/>
                            </a:cxn>
                            <a:cxn ang="f35">
                              <a:pos x="f45" y="f50"/>
                            </a:cxn>
                          </a:cxnLst>
                          <a:rect l="f44" t="f47" r="f45" b="f46"/>
                          <a:pathLst>
                            <a:path w="1238250" h="1079500" stroke="0">
                              <a:moveTo>
                                <a:pt x="f5" y="f8"/>
                              </a:moveTo>
                              <a:arcTo wR="f9" hR="f8" stAng="f0" swAng="f0"/>
                              <a:lnTo>
                                <a:pt x="f6" y="f10"/>
                              </a:lnTo>
                              <a:arcTo wR="f9" hR="f8" stAng="f5" swAng="f0"/>
                              <a:close/>
                            </a:path>
                            <a:path w="1238250" h="1079500" fill="none">
                              <a:moveTo>
                                <a:pt x="f6" y="f8"/>
                              </a:moveTo>
                              <a:arcTo wR="f9" hR="f8" stAng="f5" swAng="f0"/>
                            </a:path>
                            <a:path w="1238250" h="1079500" fill="none">
                              <a:moveTo>
                                <a:pt x="f5" y="f8"/>
                              </a:moveTo>
                              <a:arcTo wR="f9" hR="f8" stAng="f0" swAng="f0"/>
                              <a:lnTo>
                                <a:pt x="f6" y="f10"/>
                              </a:lnTo>
                              <a:arcTo wR="f9" hR="f8" stAng="f5" swAng="f0"/>
                              <a:close/>
                            </a:path>
                          </a:pathLst>
                        </a:custGeom>
                        <a:solidFill>
                          <a:srgbClr val="A5A5A5"/>
                        </a:solidFill>
                        <a:ln w="19046" cap="flat">
                          <a:solidFill>
                            <a:srgbClr val="FFFFFF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75F26B2E" w14:textId="77777777" w:rsidR="00C76793" w:rsidRDefault="007314A5">
                            <w:pPr>
                              <w:jc w:val="center"/>
                              <w:rPr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 xml:space="preserve">H2 </w:t>
                            </w:r>
                          </w:p>
                          <w:p w14:paraId="7006C4E2" w14:textId="77777777" w:rsidR="00C76793" w:rsidRDefault="007314A5">
                            <w:pPr>
                              <w:jc w:val="center"/>
                              <w:rPr>
                                <w:color w:val="FFFFFF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lang w:val="en-US"/>
                              </w:rPr>
                              <w:t>(In Memory DB)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6F208" id="Flowchart: Magnetic Disk 8" o:spid="_x0000_s1029" style="position:absolute;margin-left:379pt;margin-top:21.45pt;width:97.5pt;height: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38250,1079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" adj="-11796480,,5400" path="m,179917nswa,,1238250,359834,,179917,1238250,179917l1238250,899583wa,719666,1238250,1079500,1238250,899583,,899583l,179917xem1238250,179917nfwa,,1238250,359834,1238250,179917,,179917em,179917nfwa,,1238250,359834,,179917,1238250,179917l1238250,899583wa,719666,1238250,1079500,1238250,899583,,899583l,179917xe" fillcolor="#a5a5a5" strokecolor="white" strokeweight=".52906mm">
                <v:stroke joinstyle="miter"/>
                <v:formulas/>
                <v:path arrowok="t" o:connecttype="custom" o:connectlocs="619127,0;1238253,539752;619127,1079504;0,539752;619127,359834;619127,0;0,539752;619127,1079504;1238253,539752" o:connectangles="270,0,90,180,270,270,180,90,0" textboxrect="0,359833,1238250,899583"/>
                <v:textbox>
                  <w:txbxContent>
                    <w:p w14:paraId="75F26B2E" w14:textId="77777777" w:rsidR="00C76793" w:rsidRDefault="007314A5">
                      <w:pPr>
                        <w:jc w:val="center"/>
                        <w:rPr>
                          <w:color w:val="FFFFFF"/>
                          <w:lang w:val="en-US"/>
                        </w:rPr>
                      </w:pPr>
                      <w:r>
                        <w:rPr>
                          <w:color w:val="FFFFFF"/>
                          <w:lang w:val="en-US"/>
                        </w:rPr>
                        <w:t xml:space="preserve">H2 </w:t>
                      </w:r>
                    </w:p>
                    <w:p w14:paraId="7006C4E2" w14:textId="77777777" w:rsidR="00C76793" w:rsidRDefault="007314A5">
                      <w:pPr>
                        <w:jc w:val="center"/>
                        <w:rPr>
                          <w:color w:val="FFFFFF"/>
                          <w:lang w:val="en-US"/>
                        </w:rPr>
                      </w:pPr>
                      <w:r>
                        <w:rPr>
                          <w:color w:val="FFFFFF"/>
                          <w:lang w:val="en-US"/>
                        </w:rPr>
                        <w:t>(In Memory DB)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176B92" wp14:editId="278676E3">
                <wp:simplePos x="0" y="0"/>
                <wp:positionH relativeFrom="column">
                  <wp:posOffset>1454152</wp:posOffset>
                </wp:positionH>
                <wp:positionV relativeFrom="paragraph">
                  <wp:posOffset>177165</wp:posOffset>
                </wp:positionV>
                <wp:extent cx="647696" cy="0"/>
                <wp:effectExtent l="0" t="76200" r="19054" b="114300"/>
                <wp:wrapNone/>
                <wp:docPr id="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696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3CEE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14.5pt;margin-top:13.95pt;width:51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" strokecolor="#4472c4" strokeweight=".17625mm">
                <v:stroke endarrow="open" joinstyle="miter"/>
              </v:shape>
            </w:pict>
          </mc:Fallback>
        </mc:AlternateContent>
      </w:r>
    </w:p>
    <w:p w14:paraId="044A210B" w14:textId="77777777" w:rsidR="00C76793" w:rsidRDefault="007314A5">
      <w:pPr>
        <w:pStyle w:val="Heading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8BBACE" wp14:editId="478A5098">
                <wp:simplePos x="0" y="0"/>
                <wp:positionH relativeFrom="column">
                  <wp:posOffset>1498601</wp:posOffset>
                </wp:positionH>
                <wp:positionV relativeFrom="paragraph">
                  <wp:posOffset>139061</wp:posOffset>
                </wp:positionV>
                <wp:extent cx="565154" cy="317497"/>
                <wp:effectExtent l="0" t="0" r="25396" b="25403"/>
                <wp:wrapNone/>
                <wp:docPr id="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4" cy="317497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9046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0F18242" w14:textId="77777777" w:rsidR="00C76793" w:rsidRDefault="007314A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JSON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BBACE" id="Text Box 16" o:spid="_x0000_s1030" type="#_x0000_t202" style="position:absolute;margin-left:118pt;margin-top:10.95pt;width:44.5pt;height: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" fillcolor="#5b9bd5" strokecolor="white" strokeweight=".52906mm">
                <v:textbox>
                  <w:txbxContent>
                    <w:p w14:paraId="20F18242" w14:textId="77777777" w:rsidR="00C76793" w:rsidRDefault="007314A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JSON</w:t>
                      </w:r>
                    </w:p>
                  </w:txbxContent>
                </v:textbox>
              </v:shape>
            </w:pict>
          </mc:Fallback>
        </mc:AlternateContent>
      </w:r>
    </w:p>
    <w:p w14:paraId="2AE2453D" w14:textId="77777777" w:rsidR="00C76793" w:rsidRDefault="007314A5">
      <w:pPr>
        <w:pStyle w:val="Heading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42B674" wp14:editId="3A5E54CF">
                <wp:simplePos x="0" y="0"/>
                <wp:positionH relativeFrom="column">
                  <wp:posOffset>1454152</wp:posOffset>
                </wp:positionH>
                <wp:positionV relativeFrom="paragraph">
                  <wp:posOffset>410849</wp:posOffset>
                </wp:positionV>
                <wp:extent cx="679444" cy="0"/>
                <wp:effectExtent l="38100" t="76200" r="0" b="114300"/>
                <wp:wrapNone/>
                <wp:docPr id="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44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A02E5" id="Straight Arrow Connector 15" o:spid="_x0000_s1026" type="#_x0000_t32" style="position:absolute;margin-left:114.5pt;margin-top:32.35pt;width:53.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" strokecolor="#4472c4" strokeweight=".17625mm">
                <v:stroke endarrow="open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E86CC7" wp14:editId="22A1F77F">
                <wp:simplePos x="0" y="0"/>
                <wp:positionH relativeFrom="column">
                  <wp:posOffset>3790946</wp:posOffset>
                </wp:positionH>
                <wp:positionV relativeFrom="paragraph">
                  <wp:posOffset>201296</wp:posOffset>
                </wp:positionV>
                <wp:extent cx="1060458" cy="0"/>
                <wp:effectExtent l="38100" t="76200" r="25392" b="114300"/>
                <wp:wrapNone/>
                <wp:docPr id="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045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  <a:headEnd type="arrow"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1FC30" id="Straight Arrow Connector 14" o:spid="_x0000_s1026" type="#_x0000_t32" style="position:absolute;margin-left:298.5pt;margin-top:15.85pt;width:83.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" strokecolor="#4472c4" strokeweight=".17625mm">
                <v:stroke startarrow="open" endarrow="open" joinstyle="miter"/>
              </v:shape>
            </w:pict>
          </mc:Fallback>
        </mc:AlternateContent>
      </w:r>
    </w:p>
    <w:p w14:paraId="45870F60" w14:textId="77777777" w:rsidR="00C76793" w:rsidRDefault="00C76793">
      <w:pPr>
        <w:rPr>
          <w:lang w:val="en-US"/>
        </w:rPr>
      </w:pPr>
    </w:p>
    <w:p w14:paraId="6965A406" w14:textId="77777777" w:rsidR="00C76793" w:rsidRDefault="00C76793">
      <w:pPr>
        <w:rPr>
          <w:lang w:val="en-US"/>
        </w:rPr>
      </w:pPr>
    </w:p>
    <w:p w14:paraId="7B526553" w14:textId="77777777" w:rsidR="00C76793" w:rsidRDefault="00C76793">
      <w:pPr>
        <w:rPr>
          <w:lang w:val="en-US"/>
        </w:rPr>
      </w:pPr>
    </w:p>
    <w:p w14:paraId="2306179E" w14:textId="77777777" w:rsidR="00C76793" w:rsidRDefault="00C76793">
      <w:pPr>
        <w:rPr>
          <w:lang w:val="en-US"/>
        </w:rPr>
      </w:pPr>
    </w:p>
    <w:p w14:paraId="3BC4C29E" w14:textId="77777777" w:rsidR="00C76793" w:rsidRDefault="007314A5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Screen flow</w:t>
      </w:r>
    </w:p>
    <w:p w14:paraId="066B0669" w14:textId="77777777" w:rsidR="00C76793" w:rsidRDefault="00C76793">
      <w:pPr>
        <w:rPr>
          <w:lang w:val="en-US"/>
        </w:rPr>
      </w:pPr>
    </w:p>
    <w:p w14:paraId="52E1A9E8" w14:textId="77777777" w:rsidR="00C76793" w:rsidRDefault="007314A5">
      <w:r>
        <w:rPr>
          <w:noProof/>
        </w:rPr>
        <w:drawing>
          <wp:inline distT="0" distB="0" distL="0" distR="0" wp14:anchorId="3AA07783" wp14:editId="3915B528">
            <wp:extent cx="5731514" cy="2050413"/>
            <wp:effectExtent l="19050" t="19050" r="21586" b="26037"/>
            <wp:docPr id="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050413"/>
                    </a:xfrm>
                    <a:prstGeom prst="rect">
                      <a:avLst/>
                    </a:prstGeom>
                    <a:noFill/>
                    <a:ln w="9528">
                      <a:solidFill>
                        <a:srgbClr val="4472C4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640193A" w14:textId="77777777" w:rsidR="00C76793" w:rsidRDefault="007314A5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Screen to add new card details in system</w:t>
      </w:r>
    </w:p>
    <w:p w14:paraId="541487C8" w14:textId="77777777" w:rsidR="00C76793" w:rsidRDefault="007314A5">
      <w:r>
        <w:rPr>
          <w:noProof/>
        </w:rPr>
        <w:drawing>
          <wp:inline distT="0" distB="0" distL="0" distR="0" wp14:anchorId="10D38DD6" wp14:editId="1EF4F71A">
            <wp:extent cx="5731514" cy="2050413"/>
            <wp:effectExtent l="19050" t="19050" r="21586" b="26037"/>
            <wp:docPr id="10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050413"/>
                    </a:xfrm>
                    <a:prstGeom prst="rect">
                      <a:avLst/>
                    </a:prstGeom>
                    <a:noFill/>
                    <a:ln w="9528">
                      <a:solidFill>
                        <a:srgbClr val="4472C4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2A9E8F6" w14:textId="77777777" w:rsidR="00C76793" w:rsidRDefault="007314A5">
      <w:pPr>
        <w:jc w:val="center"/>
      </w:pPr>
      <w:r>
        <w:rPr>
          <w:i/>
          <w:iCs/>
          <w:lang w:val="en-US"/>
        </w:rPr>
        <w:t>Front end form field validations</w:t>
      </w:r>
    </w:p>
    <w:p w14:paraId="3B5AEF06" w14:textId="77777777" w:rsidR="00C76793" w:rsidRDefault="007314A5">
      <w:r>
        <w:rPr>
          <w:noProof/>
        </w:rPr>
        <w:lastRenderedPageBreak/>
        <w:drawing>
          <wp:inline distT="0" distB="0" distL="0" distR="0" wp14:anchorId="36B8684D" wp14:editId="5B86333A">
            <wp:extent cx="5731514" cy="2050413"/>
            <wp:effectExtent l="19050" t="19050" r="21586" b="26037"/>
            <wp:docPr id="11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050413"/>
                    </a:xfrm>
                    <a:prstGeom prst="rect">
                      <a:avLst/>
                    </a:prstGeom>
                    <a:noFill/>
                    <a:ln w="9528">
                      <a:solidFill>
                        <a:srgbClr val="4472C4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A9081DD" w14:textId="77777777" w:rsidR="00C76793" w:rsidRDefault="007314A5">
      <w:pPr>
        <w:jc w:val="center"/>
      </w:pPr>
      <w:r>
        <w:rPr>
          <w:i/>
          <w:iCs/>
          <w:lang w:val="en-US"/>
        </w:rPr>
        <w:t>Luhn Algo to validate card details</w:t>
      </w:r>
    </w:p>
    <w:p w14:paraId="04D2B61C" w14:textId="77777777" w:rsidR="00C76793" w:rsidRDefault="007314A5">
      <w:r>
        <w:rPr>
          <w:noProof/>
        </w:rPr>
        <w:drawing>
          <wp:inline distT="0" distB="0" distL="0" distR="0" wp14:anchorId="46682F6E" wp14:editId="25F0765D">
            <wp:extent cx="5731514" cy="2050413"/>
            <wp:effectExtent l="19050" t="19050" r="21586" b="26037"/>
            <wp:docPr id="1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050413"/>
                    </a:xfrm>
                    <a:prstGeom prst="rect">
                      <a:avLst/>
                    </a:prstGeom>
                    <a:noFill/>
                    <a:ln w="9528">
                      <a:solidFill>
                        <a:srgbClr val="4472C4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2A0F3D7" w14:textId="77777777" w:rsidR="00C76793" w:rsidRDefault="007314A5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Add button enabled post validating input fields</w:t>
      </w:r>
    </w:p>
    <w:p w14:paraId="13B74444" w14:textId="77777777" w:rsidR="00C76793" w:rsidRDefault="00C76793">
      <w:pPr>
        <w:rPr>
          <w:lang w:val="en-US"/>
        </w:rPr>
      </w:pPr>
    </w:p>
    <w:p w14:paraId="78C2B147" w14:textId="77777777" w:rsidR="00C76793" w:rsidRDefault="007314A5">
      <w:r>
        <w:rPr>
          <w:noProof/>
        </w:rPr>
        <w:drawing>
          <wp:inline distT="0" distB="0" distL="0" distR="0" wp14:anchorId="14F99ABD" wp14:editId="46B20D0A">
            <wp:extent cx="5731514" cy="3258180"/>
            <wp:effectExtent l="19050" t="19050" r="21586" b="18420"/>
            <wp:docPr id="13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258180"/>
                    </a:xfrm>
                    <a:prstGeom prst="rect">
                      <a:avLst/>
                    </a:prstGeom>
                    <a:noFill/>
                    <a:ln w="9528">
                      <a:solidFill>
                        <a:srgbClr val="4472C4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017E30F" w14:textId="77777777" w:rsidR="00C76793" w:rsidRDefault="007314A5">
      <w:pPr>
        <w:jc w:val="center"/>
        <w:rPr>
          <w:i/>
          <w:iCs/>
          <w:lang w:val="en-US"/>
        </w:rPr>
      </w:pPr>
      <w:r>
        <w:rPr>
          <w:i/>
          <w:iCs/>
          <w:lang w:val="en-US"/>
        </w:rPr>
        <w:t>New Card details added successfully with existing card details table</w:t>
      </w:r>
    </w:p>
    <w:p w14:paraId="0F6E9071" w14:textId="77777777" w:rsidR="00C76793" w:rsidRDefault="007314A5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Code Structure</w:t>
      </w:r>
    </w:p>
    <w:p w14:paraId="1FA7F84C" w14:textId="77777777" w:rsidR="00C76793" w:rsidRDefault="00C76793">
      <w:pPr>
        <w:rPr>
          <w:lang w:val="en-US"/>
        </w:rPr>
      </w:pPr>
    </w:p>
    <w:p w14:paraId="09ED4CC3" w14:textId="77777777" w:rsidR="00C76793" w:rsidRDefault="007314A5">
      <w:r>
        <w:rPr>
          <w:lang w:val="en-US"/>
        </w:rPr>
        <w:t xml:space="preserve">GitHub URL - </w:t>
      </w:r>
      <w:hyperlink r:id="rId16" w:history="1">
        <w:r>
          <w:rPr>
            <w:rStyle w:val="Hyperlink"/>
            <w:lang w:val="en-US"/>
          </w:rPr>
          <w:t>https://github.com/lalith-pandey/credit-card-processing-repo</w:t>
        </w:r>
      </w:hyperlink>
    </w:p>
    <w:p w14:paraId="6FA67D73" w14:textId="77777777" w:rsidR="00C76793" w:rsidRDefault="00C76793">
      <w:pPr>
        <w:rPr>
          <w:lang w:val="en-US"/>
        </w:rPr>
      </w:pPr>
    </w:p>
    <w:p w14:paraId="61278FD9" w14:textId="77777777" w:rsidR="00C76793" w:rsidRDefault="007314A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CreditCardSystem</w:t>
      </w:r>
      <w:proofErr w:type="spellEnd"/>
      <w:r>
        <w:rPr>
          <w:lang w:val="en-US"/>
        </w:rPr>
        <w:t xml:space="preserve"> - Rest endpoints written in Java 8 using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2.6.7 framework.</w:t>
      </w:r>
    </w:p>
    <w:p w14:paraId="45C66766" w14:textId="77777777" w:rsidR="00C76793" w:rsidRDefault="007314A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</w:t>
      </w:r>
      <w:r>
        <w:rPr>
          <w:lang w:val="en-US"/>
        </w:rPr>
        <w:t>reditCardSystemUI</w:t>
      </w:r>
      <w:proofErr w:type="spellEnd"/>
      <w:r>
        <w:rPr>
          <w:lang w:val="en-US"/>
        </w:rPr>
        <w:t xml:space="preserve"> - Angular 13 UI components for view and add credit cards. Also, used angular material and bootstrap.</w:t>
      </w:r>
    </w:p>
    <w:p w14:paraId="67799FA6" w14:textId="77777777" w:rsidR="00C76793" w:rsidRDefault="00C76793">
      <w:pPr>
        <w:rPr>
          <w:lang w:val="en-US"/>
        </w:rPr>
      </w:pPr>
    </w:p>
    <w:p w14:paraId="3FEE9D37" w14:textId="77777777" w:rsidR="00C76793" w:rsidRDefault="007314A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A. Starting Tomcat for BE API</w:t>
      </w:r>
    </w:p>
    <w:p w14:paraId="40120EC3" w14:textId="77777777" w:rsidR="00C76793" w:rsidRDefault="007314A5">
      <w:pPr>
        <w:rPr>
          <w:lang w:val="en-US"/>
        </w:rPr>
      </w:pPr>
      <w:r>
        <w:rPr>
          <w:lang w:val="en-US"/>
        </w:rPr>
        <w:t xml:space="preserve">Download Java code and run using command line or any IDE -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</w:t>
      </w:r>
      <w:proofErr w:type="gramStart"/>
      <w:r>
        <w:rPr>
          <w:lang w:val="en-US"/>
        </w:rPr>
        <w:t>install .</w:t>
      </w:r>
      <w:proofErr w:type="gramEnd"/>
      <w:r>
        <w:rPr>
          <w:lang w:val="en-US"/>
        </w:rPr>
        <w:t xml:space="preserve"> The tomcat container would </w:t>
      </w:r>
      <w:r>
        <w:rPr>
          <w:lang w:val="en-US"/>
        </w:rPr>
        <w:t>start on default port 8080.</w:t>
      </w:r>
    </w:p>
    <w:p w14:paraId="0FCD2922" w14:textId="77777777" w:rsidR="00C76793" w:rsidRDefault="00C76793">
      <w:pPr>
        <w:rPr>
          <w:lang w:val="en-US"/>
        </w:rPr>
      </w:pPr>
    </w:p>
    <w:p w14:paraId="4CAFAC1B" w14:textId="77777777" w:rsidR="00C76793" w:rsidRDefault="007314A5">
      <w:pPr>
        <w:rPr>
          <w:lang w:val="en-US"/>
        </w:rPr>
      </w:pPr>
      <w:r>
        <w:rPr>
          <w:lang w:val="en-US"/>
        </w:rPr>
        <w:t xml:space="preserve">API end points – </w:t>
      </w:r>
    </w:p>
    <w:p w14:paraId="0A6A6ED7" w14:textId="77777777" w:rsidR="00C76793" w:rsidRDefault="00C76793">
      <w:pPr>
        <w:rPr>
          <w:lang w:val="en-US"/>
        </w:rPr>
      </w:pPr>
    </w:p>
    <w:p w14:paraId="302AD837" w14:textId="77777777" w:rsidR="00C76793" w:rsidRDefault="007314A5">
      <w:pPr>
        <w:rPr>
          <w:lang w:val="en-US"/>
        </w:rPr>
      </w:pPr>
      <w:r>
        <w:rPr>
          <w:lang w:val="en-US"/>
        </w:rPr>
        <w:t>List of existing cards - GET - http://localhost:8080/CreditCardSystem/api/v1/home</w:t>
      </w:r>
    </w:p>
    <w:p w14:paraId="76B592F7" w14:textId="77777777" w:rsidR="00C76793" w:rsidRDefault="007314A5">
      <w:r>
        <w:rPr>
          <w:lang w:val="en-US"/>
        </w:rPr>
        <w:t xml:space="preserve">Add new Card details - POST - </w:t>
      </w:r>
      <w:hyperlink r:id="rId17" w:history="1">
        <w:r>
          <w:rPr>
            <w:rStyle w:val="Hyperlink"/>
            <w:lang w:val="en-US"/>
          </w:rPr>
          <w:t>http://localhost:8080/CreditC</w:t>
        </w:r>
        <w:r>
          <w:rPr>
            <w:rStyle w:val="Hyperlink"/>
            <w:lang w:val="en-US"/>
          </w:rPr>
          <w:t>ardSystem/api/v1/add</w:t>
        </w:r>
      </w:hyperlink>
    </w:p>
    <w:p w14:paraId="2ED3F788" w14:textId="77777777" w:rsidR="00C76793" w:rsidRDefault="007314A5">
      <w:pPr>
        <w:rPr>
          <w:lang w:val="en-US"/>
        </w:rPr>
      </w:pPr>
      <w:r>
        <w:rPr>
          <w:lang w:val="en-US"/>
        </w:rPr>
        <w:t>Request body – {"balance":0,"cardLimit":11,"cardNumber":"4263982640269299","name":"Test"}</w:t>
      </w:r>
    </w:p>
    <w:p w14:paraId="14CBE22B" w14:textId="77777777" w:rsidR="00C76793" w:rsidRDefault="00C76793">
      <w:pPr>
        <w:rPr>
          <w:lang w:val="en-US"/>
        </w:rPr>
      </w:pPr>
    </w:p>
    <w:p w14:paraId="6CB04337" w14:textId="77777777" w:rsidR="00C76793" w:rsidRDefault="007314A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B. Starting angular server</w:t>
      </w:r>
    </w:p>
    <w:p w14:paraId="410F8CA4" w14:textId="77777777" w:rsidR="00C76793" w:rsidRDefault="007314A5">
      <w:pPr>
        <w:rPr>
          <w:lang w:val="en-US"/>
        </w:rPr>
      </w:pPr>
      <w:r>
        <w:rPr>
          <w:lang w:val="en-US"/>
        </w:rPr>
        <w:t xml:space="preserve">Download UI code and install packages using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install.</w:t>
      </w:r>
    </w:p>
    <w:p w14:paraId="0C934C91" w14:textId="77777777" w:rsidR="00C76793" w:rsidRDefault="007314A5">
      <w:pPr>
        <w:rPr>
          <w:lang w:val="en-US"/>
        </w:rPr>
      </w:pPr>
      <w:r>
        <w:rPr>
          <w:lang w:val="en-US"/>
        </w:rPr>
        <w:t>Run angular server locally using ng serve on port 4200.</w:t>
      </w:r>
    </w:p>
    <w:p w14:paraId="09ED1A1D" w14:textId="77777777" w:rsidR="00C76793" w:rsidRDefault="007314A5">
      <w:pPr>
        <w:rPr>
          <w:lang w:val="en-US"/>
        </w:rPr>
      </w:pPr>
      <w:r>
        <w:rPr>
          <w:lang w:val="en-US"/>
        </w:rPr>
        <w:t>http://localhost:4200/</w:t>
      </w:r>
    </w:p>
    <w:p w14:paraId="680F904B" w14:textId="77777777" w:rsidR="00C76793" w:rsidRDefault="00C76793">
      <w:pPr>
        <w:rPr>
          <w:lang w:val="en-US"/>
        </w:rPr>
      </w:pPr>
    </w:p>
    <w:p w14:paraId="381F6B35" w14:textId="77777777" w:rsidR="00C76793" w:rsidRDefault="007314A5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C. H2 in memory DB</w:t>
      </w:r>
    </w:p>
    <w:p w14:paraId="2860A18E" w14:textId="77777777" w:rsidR="00C76793" w:rsidRDefault="007314A5">
      <w:r>
        <w:rPr>
          <w:lang w:val="en-US"/>
        </w:rPr>
        <w:t xml:space="preserve">login to H2 console using details provided in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- http://localhost:8080/CreditCardSystem/h2</w:t>
      </w:r>
    </w:p>
    <w:sectPr w:rsidR="00C76793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8E88C" w14:textId="77777777" w:rsidR="007314A5" w:rsidRDefault="007314A5">
      <w:pPr>
        <w:spacing w:after="0" w:line="240" w:lineRule="auto"/>
      </w:pPr>
      <w:r>
        <w:separator/>
      </w:r>
    </w:p>
  </w:endnote>
  <w:endnote w:type="continuationSeparator" w:id="0">
    <w:p w14:paraId="2DA49DD6" w14:textId="77777777" w:rsidR="007314A5" w:rsidRDefault="007314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70B88" w14:textId="77777777" w:rsidR="007314A5" w:rsidRDefault="007314A5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4A8B0B2" w14:textId="77777777" w:rsidR="007314A5" w:rsidRDefault="007314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C646C"/>
    <w:multiLevelType w:val="multilevel"/>
    <w:tmpl w:val="A87E85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57F5E"/>
    <w:multiLevelType w:val="multilevel"/>
    <w:tmpl w:val="3B823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61355">
    <w:abstractNumId w:val="0"/>
  </w:num>
  <w:num w:numId="2" w16cid:durableId="2049799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76793"/>
    <w:rsid w:val="007314A5"/>
    <w:rsid w:val="007F7401"/>
    <w:rsid w:val="00C7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C36C"/>
  <w15:docId w15:val="{23719313-CD33-4561-98E6-85C37944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IN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reditCardSystem/api/v1/home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CreditCardSystem/api/v1/home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localhost:8080/CreditCardSystem/api/v1/ad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lalith-pandey/credit-card-processing-rep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localhost:4200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4200/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 Chandra Pandey</dc:creator>
  <dc:description/>
  <cp:lastModifiedBy>Lalith Chandra Pandey</cp:lastModifiedBy>
  <cp:revision>2</cp:revision>
  <dcterms:created xsi:type="dcterms:W3CDTF">2022-05-09T01:38:00Z</dcterms:created>
  <dcterms:modified xsi:type="dcterms:W3CDTF">2022-05-09T01:38:00Z</dcterms:modified>
</cp:coreProperties>
</file>